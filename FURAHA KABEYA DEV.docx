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" w:tblpY="16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679"/>
        <w:gridCol w:w="6806"/>
        <w:gridCol w:w="4422"/>
      </w:tblGrid>
      <w:tr w:rsidR="008A5F7C" w14:paraId="6423811A" w14:textId="77777777" w:rsidTr="00307C9A">
        <w:trPr>
          <w:trHeight w:val="2126"/>
        </w:trPr>
        <w:tc>
          <w:tcPr>
            <w:tcW w:w="679" w:type="dxa"/>
          </w:tcPr>
          <w:p w14:paraId="21A6F5AB" w14:textId="77777777" w:rsidR="003D3111" w:rsidRDefault="003D3111" w:rsidP="008A5F7C"/>
        </w:tc>
        <w:tc>
          <w:tcPr>
            <w:tcW w:w="6806" w:type="dxa"/>
          </w:tcPr>
          <w:p w14:paraId="30FD22BF" w14:textId="77777777" w:rsidR="008A5F7C" w:rsidRDefault="003D3111" w:rsidP="008A5F7C">
            <w:pPr>
              <w:pStyle w:val="Title"/>
              <w:rPr>
                <w:rStyle w:val="Emphasis"/>
                <w:sz w:val="96"/>
                <w:szCs w:val="96"/>
              </w:rPr>
            </w:pPr>
            <w:r w:rsidRPr="008A5F7C">
              <w:rPr>
                <w:sz w:val="96"/>
                <w:szCs w:val="96"/>
              </w:rPr>
              <w:t>Furaha</w:t>
            </w:r>
            <w:r w:rsidRPr="003D3111">
              <w:rPr>
                <w:sz w:val="80"/>
                <w:szCs w:val="80"/>
              </w:rPr>
              <w:t xml:space="preserve"> </w:t>
            </w:r>
            <w:r w:rsidRPr="008A5F7C">
              <w:rPr>
                <w:rStyle w:val="Emphasis"/>
                <w:sz w:val="96"/>
                <w:szCs w:val="96"/>
              </w:rPr>
              <w:t>Kabeya</w:t>
            </w:r>
          </w:p>
          <w:p w14:paraId="1D2B66F5" w14:textId="398A9D64" w:rsidR="00307C9A" w:rsidRPr="00307C9A" w:rsidRDefault="00307C9A" w:rsidP="00307C9A">
            <w:pPr>
              <w:rPr>
                <w:b/>
                <w:bCs/>
                <w:sz w:val="52"/>
                <w:szCs w:val="52"/>
              </w:rPr>
            </w:pPr>
            <w:r w:rsidRPr="00307C9A">
              <w:rPr>
                <w:b/>
                <w:bCs/>
                <w:color w:val="4A6158" w:themeColor="accent5" w:themeShade="BF"/>
                <w:sz w:val="52"/>
                <w:szCs w:val="52"/>
              </w:rPr>
              <w:t>Software Developer</w:t>
            </w:r>
          </w:p>
        </w:tc>
        <w:tc>
          <w:tcPr>
            <w:tcW w:w="4422" w:type="dxa"/>
          </w:tcPr>
          <w:p w14:paraId="25198392" w14:textId="77777777" w:rsidR="003D3111" w:rsidRPr="0066097E" w:rsidRDefault="003D3111" w:rsidP="008A5F7C">
            <w:pPr>
              <w:pStyle w:val="Heading1"/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604447469"/>
                <w:placeholder>
                  <w:docPart w:val="C2B5F54ACADF45958DE72E98A8F1E10F"/>
                </w:placeholder>
                <w:temporary/>
                <w:showingPlcHdr/>
                <w15:appearance w15:val="hidden"/>
                <w:text/>
              </w:sdtPr>
              <w:sdtContent>
                <w:r w:rsidRPr="008A5F7C">
                  <w:rPr>
                    <w:szCs w:val="28"/>
                  </w:rPr>
                  <w:t>Contact</w:t>
                </w:r>
              </w:sdtContent>
            </w:sdt>
          </w:p>
          <w:p w14:paraId="5ED94537" w14:textId="77777777" w:rsidR="003D3111" w:rsidRPr="0066097E" w:rsidRDefault="003D3111" w:rsidP="008A5F7C">
            <w:pPr>
              <w:pStyle w:val="TextLeft"/>
              <w:spacing w:line="276" w:lineRule="auto"/>
              <w:rPr>
                <w:szCs w:val="22"/>
              </w:rPr>
            </w:pPr>
            <w:r w:rsidRPr="0066097E">
              <w:rPr>
                <w:szCs w:val="22"/>
              </w:rPr>
              <w:t>Braamfontein, Johannesburg, South Africa, 20001</w:t>
            </w:r>
          </w:p>
          <w:p w14:paraId="50412C44" w14:textId="77777777" w:rsidR="003D3111" w:rsidRPr="0066097E" w:rsidRDefault="003D3111" w:rsidP="008A5F7C">
            <w:pPr>
              <w:pStyle w:val="TextLeft"/>
              <w:spacing w:line="276" w:lineRule="auto"/>
              <w:rPr>
                <w:szCs w:val="22"/>
              </w:rPr>
            </w:pPr>
            <w:r w:rsidRPr="0066097E">
              <w:rPr>
                <w:szCs w:val="22"/>
              </w:rPr>
              <w:t>0027671816632</w:t>
            </w:r>
          </w:p>
          <w:p w14:paraId="6F4C0C02" w14:textId="77777777" w:rsidR="003D3111" w:rsidRDefault="003D3111" w:rsidP="008A5F7C">
            <w:pPr>
              <w:pStyle w:val="TextLeft"/>
              <w:spacing w:line="276" w:lineRule="auto"/>
              <w:rPr>
                <w:szCs w:val="22"/>
              </w:rPr>
            </w:pPr>
            <w:hyperlink r:id="rId7" w:history="1">
              <w:r w:rsidRPr="0066097E">
                <w:rPr>
                  <w:rStyle w:val="Hyperlink"/>
                  <w:szCs w:val="22"/>
                </w:rPr>
                <w:t>FURAHKAY · GitHub</w:t>
              </w:r>
            </w:hyperlink>
            <w:r w:rsidRPr="0066097E">
              <w:rPr>
                <w:szCs w:val="22"/>
              </w:rPr>
              <w:t xml:space="preserve"> </w:t>
            </w:r>
            <w:hyperlink r:id="rId8" w:history="1">
              <w:r w:rsidRPr="0066097E">
                <w:rPr>
                  <w:rStyle w:val="Hyperlink"/>
                  <w:szCs w:val="22"/>
                </w:rPr>
                <w:t>Furahakabeya.fk@gmail.com</w:t>
              </w:r>
            </w:hyperlink>
          </w:p>
          <w:p w14:paraId="5375AABA" w14:textId="77777777" w:rsidR="003D3111" w:rsidRDefault="003D3111" w:rsidP="008A5F7C"/>
        </w:tc>
      </w:tr>
    </w:tbl>
    <w:p w14:paraId="624AD72F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601"/>
        <w:gridCol w:w="7189"/>
      </w:tblGrid>
      <w:tr w:rsidR="00507E93" w14:paraId="2F0FFB44" w14:textId="77777777" w:rsidTr="00D64469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C2E18DD" w14:textId="77777777" w:rsidR="00507E93" w:rsidRDefault="00507E93" w:rsidP="003D3111">
            <w:pPr>
              <w:pStyle w:val="TextLeft"/>
              <w:spacing w:line="276" w:lineRule="auto"/>
            </w:pPr>
          </w:p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F7CBA9D" w14:textId="714449A9" w:rsidR="00507E93" w:rsidRDefault="00507E93"/>
        </w:tc>
      </w:tr>
      <w:tr w:rsidR="00605A5B" w14:paraId="48E6614C" w14:textId="77777777" w:rsidTr="008A5F7C">
        <w:trPr>
          <w:trHeight w:val="273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5ACB720E" w14:textId="40CDC03D" w:rsidR="00DD70AE" w:rsidRDefault="003D3111" w:rsidP="003D3111">
            <w:pPr>
              <w:pStyle w:val="Heading1"/>
              <w:jc w:val="left"/>
            </w:pPr>
            <w:r>
              <w:t xml:space="preserve">                        </w:t>
            </w:r>
            <w:sdt>
              <w:sdtPr>
                <w:id w:val="1833334522"/>
                <w:placeholder>
                  <w:docPart w:val="D0F0392171154B25988CED2F7F0F2118"/>
                </w:placeholder>
                <w:temporary/>
                <w:showingPlcHdr/>
                <w15:appearance w15:val="hidden"/>
                <w:text/>
              </w:sdtPr>
              <w:sdtContent>
                <w:r w:rsidR="00DD70AE">
                  <w:t>Education</w:t>
                </w:r>
              </w:sdtContent>
            </w:sdt>
          </w:p>
          <w:p w14:paraId="49E36EFB" w14:textId="77777777" w:rsidR="00DD70AE" w:rsidRDefault="00DD70AE" w:rsidP="00DD70AE">
            <w:pPr>
              <w:pStyle w:val="TextLeft"/>
            </w:pPr>
            <w:r w:rsidRPr="000F6345">
              <w:t xml:space="preserve">University of Witwatersrand, Johannesburg, </w:t>
            </w:r>
            <w:r>
              <w:t xml:space="preserve">Gauteng, </w:t>
            </w:r>
            <w:r w:rsidRPr="000F6345">
              <w:t>Bachelor of Science in Computer Science,</w:t>
            </w:r>
            <w:r>
              <w:t xml:space="preserve"> 2022</w:t>
            </w:r>
          </w:p>
          <w:p w14:paraId="5FE38649" w14:textId="77777777" w:rsidR="00DD70AE" w:rsidRPr="00DD70AE" w:rsidRDefault="00DD70AE" w:rsidP="00DD70AE"/>
          <w:p w14:paraId="25D4B57A" w14:textId="77777777" w:rsidR="00B17024" w:rsidRPr="0066097E" w:rsidRDefault="00B17024" w:rsidP="0066097E">
            <w:pPr>
              <w:spacing w:line="276" w:lineRule="auto"/>
              <w:rPr>
                <w:sz w:val="22"/>
                <w:szCs w:val="22"/>
              </w:rPr>
            </w:pPr>
          </w:p>
          <w:p w14:paraId="412BD16C" w14:textId="77777777" w:rsidR="00605A5B" w:rsidRPr="0066097E" w:rsidRDefault="00605A5B" w:rsidP="0066097E">
            <w:pPr>
              <w:pStyle w:val="TextLeft"/>
              <w:spacing w:line="276" w:lineRule="auto"/>
              <w:rPr>
                <w:szCs w:val="22"/>
              </w:rPr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B1C2CA1" w14:textId="1BC5ED3A" w:rsidR="008F34CC" w:rsidRPr="0066097E" w:rsidRDefault="00A80229" w:rsidP="0066097E">
            <w:pPr>
              <w:pStyle w:val="Heading2"/>
              <w:spacing w:line="276" w:lineRule="aut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651833632"/>
                <w:placeholder>
                  <w:docPart w:val="2C0CEFDEF91A42F19880AAAB009FA0E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6097E">
                  <w:rPr>
                    <w:szCs w:val="28"/>
                  </w:rPr>
                  <w:t>Objective</w:t>
                </w:r>
              </w:sdtContent>
            </w:sdt>
          </w:p>
          <w:p w14:paraId="34840CA8" w14:textId="163FB9D3" w:rsidR="00605A5B" w:rsidRPr="0066097E" w:rsidRDefault="008F34CC" w:rsidP="0066097E">
            <w:pPr>
              <w:pStyle w:val="TextRight"/>
              <w:spacing w:line="276" w:lineRule="auto"/>
              <w:rPr>
                <w:szCs w:val="22"/>
              </w:rPr>
            </w:pPr>
            <w:r w:rsidRPr="0066097E">
              <w:rPr>
                <w:szCs w:val="22"/>
              </w:rPr>
              <w:t>A c</w:t>
            </w:r>
            <w:r w:rsidRPr="0066097E">
              <w:rPr>
                <w:szCs w:val="22"/>
              </w:rPr>
              <w:t>reative, detail-oriented individual with the ability to</w:t>
            </w:r>
            <w:r w:rsidR="0071245F" w:rsidRPr="0066097E">
              <w:rPr>
                <w:szCs w:val="22"/>
              </w:rPr>
              <w:t>;</w:t>
            </w:r>
            <w:r w:rsidRPr="0066097E">
              <w:rPr>
                <w:szCs w:val="22"/>
              </w:rPr>
              <w:t xml:space="preserve"> adhere to established procedures</w:t>
            </w:r>
            <w:r w:rsidRPr="0066097E">
              <w:rPr>
                <w:szCs w:val="22"/>
              </w:rPr>
              <w:t xml:space="preserve">, </w:t>
            </w:r>
            <w:r w:rsidRPr="0066097E">
              <w:rPr>
                <w:szCs w:val="22"/>
              </w:rPr>
              <w:t>bring a creative and solution driven mindset to every team and project</w:t>
            </w:r>
            <w:r w:rsidRPr="0066097E">
              <w:rPr>
                <w:szCs w:val="22"/>
              </w:rPr>
              <w:t xml:space="preserve">, </w:t>
            </w:r>
            <w:r w:rsidRPr="0066097E">
              <w:rPr>
                <w:szCs w:val="22"/>
              </w:rPr>
              <w:t>thrive</w:t>
            </w:r>
            <w:r w:rsidR="0071245F" w:rsidRPr="0066097E">
              <w:rPr>
                <w:szCs w:val="22"/>
              </w:rPr>
              <w:t xml:space="preserve"> </w:t>
            </w:r>
            <w:r w:rsidRPr="0066097E">
              <w:rPr>
                <w:szCs w:val="22"/>
              </w:rPr>
              <w:t>and stay motivated on my own under little or no supervision</w:t>
            </w:r>
            <w:r w:rsidRPr="0066097E">
              <w:rPr>
                <w:szCs w:val="22"/>
              </w:rPr>
              <w:t xml:space="preserve">. </w:t>
            </w:r>
            <w:r w:rsidRPr="0066097E">
              <w:rPr>
                <w:szCs w:val="22"/>
              </w:rPr>
              <w:t>Approaches all new projects with priorities of simplicity and ensure that the interfaces</w:t>
            </w:r>
            <w:r w:rsidR="0071245F" w:rsidRPr="0066097E">
              <w:rPr>
                <w:szCs w:val="22"/>
              </w:rPr>
              <w:t xml:space="preserve"> </w:t>
            </w:r>
            <w:r w:rsidRPr="0066097E">
              <w:rPr>
                <w:szCs w:val="22"/>
              </w:rPr>
              <w:t>designed incorporate accessibility and user-friendliness.</w:t>
            </w:r>
            <w:r w:rsidR="0071245F" w:rsidRPr="0066097E">
              <w:rPr>
                <w:szCs w:val="22"/>
              </w:rPr>
              <w:t xml:space="preserve"> </w:t>
            </w:r>
            <w:r w:rsidRPr="0066097E">
              <w:rPr>
                <w:szCs w:val="22"/>
              </w:rPr>
              <w:t>Proficient in information gathering, project planning, design, testing, maintenance and development</w:t>
            </w:r>
          </w:p>
        </w:tc>
      </w:tr>
      <w:tr w:rsidR="00DD70AE" w14:paraId="599CF2E0" w14:textId="77777777" w:rsidTr="000F6345">
        <w:trPr>
          <w:trHeight w:val="2127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6A9BBB78" w14:textId="77777777" w:rsidR="00DD70AE" w:rsidRDefault="00DD70AE" w:rsidP="00DD70AE">
            <w:pPr>
              <w:pStyle w:val="Heading1"/>
            </w:pPr>
            <w:r>
              <w:t>Technical Skills</w:t>
            </w:r>
          </w:p>
          <w:p w14:paraId="7373ED7E" w14:textId="77777777" w:rsidR="00DD70AE" w:rsidRDefault="00DD70AE" w:rsidP="00DD70AE">
            <w:pPr>
              <w:pStyle w:val="TextLeft"/>
            </w:pPr>
            <w:r>
              <w:t>JavaScript</w:t>
            </w:r>
          </w:p>
          <w:p w14:paraId="416AE120" w14:textId="77777777" w:rsidR="00DD70AE" w:rsidRDefault="00DD70AE" w:rsidP="00DD70AE">
            <w:pPr>
              <w:pStyle w:val="TextLeft"/>
            </w:pPr>
            <w:r>
              <w:t>HTML5 and CSS3</w:t>
            </w:r>
          </w:p>
          <w:p w14:paraId="3C4B6743" w14:textId="77777777" w:rsidR="00DD70AE" w:rsidRDefault="00DD70AE" w:rsidP="00DD70AE">
            <w:pPr>
              <w:pStyle w:val="TextLeft"/>
            </w:pPr>
            <w:r>
              <w:t>Python</w:t>
            </w:r>
          </w:p>
          <w:p w14:paraId="33C538A0" w14:textId="77777777" w:rsidR="00DD70AE" w:rsidRDefault="00DD70AE" w:rsidP="00DD70AE">
            <w:pPr>
              <w:pStyle w:val="TextLeft"/>
            </w:pPr>
            <w:r>
              <w:t>Node.js</w:t>
            </w:r>
          </w:p>
          <w:p w14:paraId="301A3050" w14:textId="77777777" w:rsidR="00DD70AE" w:rsidRDefault="00DD70AE" w:rsidP="00DD70AE">
            <w:pPr>
              <w:pStyle w:val="TextLeft"/>
            </w:pPr>
            <w:r>
              <w:t>Express.js</w:t>
            </w:r>
          </w:p>
          <w:p w14:paraId="77BC2CE6" w14:textId="77777777" w:rsidR="00DD70AE" w:rsidRDefault="00DD70AE" w:rsidP="00DD70AE">
            <w:pPr>
              <w:pStyle w:val="TextLeft"/>
            </w:pPr>
            <w:r>
              <w:t>React</w:t>
            </w:r>
          </w:p>
          <w:p w14:paraId="09136A78" w14:textId="77777777" w:rsidR="00DD70AE" w:rsidRDefault="00DD70AE" w:rsidP="00DD70AE">
            <w:pPr>
              <w:pStyle w:val="TextLeft"/>
            </w:pPr>
            <w:r>
              <w:t>Bootstrap</w:t>
            </w:r>
          </w:p>
          <w:p w14:paraId="336A4C42" w14:textId="77777777" w:rsidR="00DD70AE" w:rsidRDefault="00DD70AE" w:rsidP="00DD70AE">
            <w:pPr>
              <w:pStyle w:val="TextLeft"/>
            </w:pPr>
            <w:r>
              <w:t>Git</w:t>
            </w:r>
          </w:p>
          <w:p w14:paraId="48E83B42" w14:textId="6CE54A8F" w:rsidR="00DD70AE" w:rsidRDefault="00DD70AE" w:rsidP="00DD70AE">
            <w:pPr>
              <w:pStyle w:val="TextLeft"/>
            </w:pPr>
            <w:r>
              <w:t>MySQL</w:t>
            </w:r>
          </w:p>
          <w:p w14:paraId="7E611501" w14:textId="0FFC40A5" w:rsidR="00DD70AE" w:rsidRPr="000F6345" w:rsidRDefault="00DD70AE" w:rsidP="00DD70AE"/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sz w:val="22"/>
                <w:szCs w:val="22"/>
              </w:rPr>
              <w:id w:val="-1767221959"/>
              <w:placeholder>
                <w:docPart w:val="17F1E19AAC5246169DF70DA1E3108C2D"/>
              </w:placeholder>
              <w:temporary/>
              <w:showingPlcHdr/>
              <w15:appearance w15:val="hidden"/>
              <w:text/>
            </w:sdtPr>
            <w:sdtContent>
              <w:p w14:paraId="6D6FC491" w14:textId="77777777" w:rsidR="00DD70AE" w:rsidRPr="00DD70AE" w:rsidRDefault="00DD70AE" w:rsidP="00DD70AE">
                <w:pPr>
                  <w:pStyle w:val="Heading2"/>
                  <w:rPr>
                    <w:sz w:val="22"/>
                    <w:szCs w:val="22"/>
                  </w:rPr>
                </w:pPr>
                <w:r w:rsidRPr="00DD70AE">
                  <w:rPr>
                    <w:szCs w:val="28"/>
                  </w:rPr>
                  <w:t>Experience</w:t>
                </w:r>
              </w:p>
            </w:sdtContent>
          </w:sdt>
          <w:p w14:paraId="73D4DC98" w14:textId="183419E3" w:rsidR="00DD70AE" w:rsidRPr="00DD70AE" w:rsidRDefault="00DD70AE" w:rsidP="00DD70AE">
            <w:pPr>
              <w:pStyle w:val="SmallText"/>
              <w:rPr>
                <w:sz w:val="22"/>
                <w:szCs w:val="22"/>
              </w:rPr>
            </w:pPr>
            <w:r w:rsidRPr="00DD70AE">
              <w:rPr>
                <w:sz w:val="22"/>
                <w:szCs w:val="22"/>
              </w:rPr>
              <w:t xml:space="preserve">Jan 2022 – Feb 2022 </w:t>
            </w:r>
          </w:p>
          <w:p w14:paraId="2F4027D1" w14:textId="1721D9A5" w:rsidR="00DD70AE" w:rsidRPr="00DD70AE" w:rsidRDefault="00DD70AE" w:rsidP="00DD70AE">
            <w:pPr>
              <w:pStyle w:val="TextRight"/>
              <w:spacing w:line="240" w:lineRule="auto"/>
              <w:rPr>
                <w:szCs w:val="22"/>
              </w:rPr>
            </w:pPr>
            <w:r w:rsidRPr="00DD70AE">
              <w:rPr>
                <w:szCs w:val="22"/>
              </w:rPr>
              <w:t>Internship • Computer Science Intern • Quantify Your Future</w:t>
            </w:r>
          </w:p>
          <w:p w14:paraId="6930DD7D" w14:textId="7FD3092B" w:rsidR="00DD70AE" w:rsidRPr="00DD70AE" w:rsidRDefault="00DD70AE" w:rsidP="00DD70AE">
            <w:pPr>
              <w:pStyle w:val="TextRight"/>
              <w:numPr>
                <w:ilvl w:val="0"/>
                <w:numId w:val="5"/>
              </w:numPr>
              <w:spacing w:line="240" w:lineRule="auto"/>
              <w:rPr>
                <w:szCs w:val="22"/>
              </w:rPr>
            </w:pPr>
            <w:r w:rsidRPr="00DD70AE">
              <w:rPr>
                <w:szCs w:val="22"/>
              </w:rPr>
              <w:t>Collected, analyzed and interpreted large data sets for banking institutions like: ABSA, FNB and Nedbank</w:t>
            </w:r>
            <w:r w:rsidRPr="00DD70AE">
              <w:rPr>
                <w:szCs w:val="22"/>
              </w:rPr>
              <w:t>; t</w:t>
            </w:r>
            <w:r w:rsidRPr="00DD70AE">
              <w:rPr>
                <w:szCs w:val="22"/>
              </w:rPr>
              <w:t>o optimize and improve products provided by the banks.</w:t>
            </w:r>
          </w:p>
          <w:p w14:paraId="12ADF3E8" w14:textId="77777777" w:rsidR="00DD70AE" w:rsidRPr="00DD70AE" w:rsidRDefault="00DD70AE" w:rsidP="00DD70AE">
            <w:pPr>
              <w:pStyle w:val="TextRight"/>
              <w:numPr>
                <w:ilvl w:val="0"/>
                <w:numId w:val="5"/>
              </w:numPr>
              <w:spacing w:line="240" w:lineRule="auto"/>
              <w:rPr>
                <w:szCs w:val="22"/>
              </w:rPr>
            </w:pPr>
            <w:r w:rsidRPr="00DD70AE">
              <w:rPr>
                <w:szCs w:val="22"/>
              </w:rPr>
              <w:t xml:space="preserve">Used my excellent Python skills to assist the team in obtaining fast and efficient results. </w:t>
            </w:r>
          </w:p>
          <w:p w14:paraId="00252B29" w14:textId="77777777" w:rsidR="00DD70AE" w:rsidRPr="00DD70AE" w:rsidRDefault="00DD70AE" w:rsidP="00DD70AE">
            <w:pPr>
              <w:pStyle w:val="TextRight"/>
              <w:spacing w:line="240" w:lineRule="auto"/>
              <w:rPr>
                <w:szCs w:val="22"/>
              </w:rPr>
            </w:pPr>
          </w:p>
          <w:p w14:paraId="2CF58648" w14:textId="4EE036AB" w:rsidR="00DD70AE" w:rsidRPr="00DD70AE" w:rsidRDefault="00DD70AE" w:rsidP="00DD70AE">
            <w:pPr>
              <w:pStyle w:val="SmallText"/>
              <w:rPr>
                <w:sz w:val="22"/>
                <w:szCs w:val="22"/>
              </w:rPr>
            </w:pPr>
            <w:r w:rsidRPr="00DD70AE">
              <w:rPr>
                <w:sz w:val="22"/>
                <w:szCs w:val="22"/>
              </w:rPr>
              <w:t>Oct 2021 – March 2022</w:t>
            </w:r>
          </w:p>
          <w:p w14:paraId="42944523" w14:textId="6FD111D3" w:rsidR="00DD70AE" w:rsidRPr="00DD70AE" w:rsidRDefault="00DD70AE" w:rsidP="00DD70AE">
            <w:pPr>
              <w:pStyle w:val="TextRight"/>
              <w:spacing w:line="240" w:lineRule="auto"/>
              <w:rPr>
                <w:szCs w:val="22"/>
              </w:rPr>
            </w:pPr>
            <w:r w:rsidRPr="00DD70AE">
              <w:rPr>
                <w:szCs w:val="22"/>
              </w:rPr>
              <w:t>Sales • Sales Representative • Atomic Marketing</w:t>
            </w:r>
          </w:p>
          <w:p w14:paraId="12C059CE" w14:textId="34373B89" w:rsidR="00DD70AE" w:rsidRPr="00DD70AE" w:rsidRDefault="00DD70AE" w:rsidP="00DD70AE">
            <w:pPr>
              <w:pStyle w:val="TextRight"/>
              <w:numPr>
                <w:ilvl w:val="0"/>
                <w:numId w:val="5"/>
              </w:numPr>
              <w:spacing w:line="240" w:lineRule="auto"/>
              <w:rPr>
                <w:szCs w:val="22"/>
              </w:rPr>
            </w:pPr>
            <w:r w:rsidRPr="00DD70AE">
              <w:rPr>
                <w:szCs w:val="22"/>
              </w:rPr>
              <w:t xml:space="preserve">Worked with clients daily to ensure satisfaction in their purchases. </w:t>
            </w:r>
          </w:p>
          <w:p w14:paraId="0160BFE2" w14:textId="7AE74801" w:rsidR="00DD70AE" w:rsidRPr="00DD70AE" w:rsidRDefault="00DD70AE" w:rsidP="00DD70AE">
            <w:pPr>
              <w:pStyle w:val="TextRight"/>
              <w:numPr>
                <w:ilvl w:val="0"/>
                <w:numId w:val="4"/>
              </w:numPr>
              <w:spacing w:line="240" w:lineRule="auto"/>
              <w:rPr>
                <w:szCs w:val="22"/>
              </w:rPr>
            </w:pPr>
            <w:r w:rsidRPr="00DD70AE">
              <w:rPr>
                <w:szCs w:val="22"/>
              </w:rPr>
              <w:t>Induced sales with my great marketing skills that lead to an increase in sales.</w:t>
            </w:r>
          </w:p>
          <w:p w14:paraId="47517DFE" w14:textId="25E70DAF" w:rsidR="00DD70AE" w:rsidRPr="00DD70AE" w:rsidRDefault="00DD70AE" w:rsidP="00DD70AE">
            <w:pPr>
              <w:pStyle w:val="TextRight"/>
              <w:numPr>
                <w:ilvl w:val="0"/>
                <w:numId w:val="4"/>
              </w:numPr>
              <w:spacing w:line="240" w:lineRule="auto"/>
              <w:rPr>
                <w:szCs w:val="22"/>
              </w:rPr>
            </w:pPr>
            <w:r w:rsidRPr="00DD70AE">
              <w:rPr>
                <w:szCs w:val="22"/>
              </w:rPr>
              <w:t xml:space="preserve">Prepared weekly reports. </w:t>
            </w:r>
          </w:p>
          <w:p w14:paraId="4D2D3026" w14:textId="3B002288" w:rsidR="00DD70AE" w:rsidRPr="00DD70AE" w:rsidRDefault="00DD70AE" w:rsidP="00DD70AE">
            <w:pPr>
              <w:rPr>
                <w:sz w:val="22"/>
                <w:szCs w:val="22"/>
              </w:rPr>
            </w:pPr>
          </w:p>
        </w:tc>
      </w:tr>
      <w:tr w:rsidR="00DD70AE" w14:paraId="12E10749" w14:textId="77777777" w:rsidTr="000E1D44">
        <w:trPr>
          <w:trHeight w:val="2375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751E69BE" w14:textId="7457D779" w:rsidR="00DD70AE" w:rsidRDefault="00DD70AE" w:rsidP="00DD70AE">
            <w:pPr>
              <w:pStyle w:val="Heading1"/>
            </w:pPr>
            <w:r>
              <w:t>Soft Skills</w:t>
            </w:r>
          </w:p>
          <w:p w14:paraId="33468485" w14:textId="77777777" w:rsidR="00DD70AE" w:rsidRPr="00FE1E5C" w:rsidRDefault="00DD70AE" w:rsidP="00DD70AE">
            <w:pPr>
              <w:pStyle w:val="TextLeft"/>
            </w:pPr>
            <w:r>
              <w:t>Problem-solving</w:t>
            </w:r>
          </w:p>
          <w:p w14:paraId="3356BDA8" w14:textId="77777777" w:rsidR="00DD70AE" w:rsidRDefault="00DD70AE" w:rsidP="00DD70AE">
            <w:pPr>
              <w:pStyle w:val="TextLeft"/>
            </w:pPr>
            <w:r>
              <w:t>Critical thinking</w:t>
            </w:r>
          </w:p>
          <w:p w14:paraId="21B6999E" w14:textId="77777777" w:rsidR="00DD70AE" w:rsidRDefault="00DD70AE" w:rsidP="00DD70AE">
            <w:pPr>
              <w:pStyle w:val="TextLeft"/>
            </w:pPr>
            <w:r>
              <w:t>Time management</w:t>
            </w:r>
          </w:p>
          <w:p w14:paraId="75301617" w14:textId="77777777" w:rsidR="00DD70AE" w:rsidRDefault="00DD70AE" w:rsidP="00DD70AE">
            <w:pPr>
              <w:pStyle w:val="TextLeft"/>
            </w:pPr>
            <w:r>
              <w:t>Self-motivated</w:t>
            </w:r>
          </w:p>
          <w:p w14:paraId="50CC6C70" w14:textId="77777777" w:rsidR="00DD70AE" w:rsidRDefault="00DD70AE" w:rsidP="00DD70AE">
            <w:pPr>
              <w:pStyle w:val="TextLeft"/>
            </w:pPr>
            <w:r>
              <w:t>Fast learning</w:t>
            </w:r>
          </w:p>
          <w:p w14:paraId="4D68D6BC" w14:textId="77777777" w:rsidR="00DD70AE" w:rsidRDefault="00DD70AE" w:rsidP="00DD70AE">
            <w:pPr>
              <w:pStyle w:val="TextLeft"/>
            </w:pPr>
            <w:r>
              <w:t>Teamwork</w:t>
            </w:r>
          </w:p>
          <w:p w14:paraId="4A02C02A" w14:textId="77777777" w:rsidR="00DD70AE" w:rsidRDefault="00DD70AE" w:rsidP="00DD70AE">
            <w:pPr>
              <w:pStyle w:val="TextLeft"/>
            </w:pPr>
            <w:r>
              <w:t>Ability to work under pressure</w:t>
            </w:r>
          </w:p>
          <w:p w14:paraId="476C620A" w14:textId="7B1951BE" w:rsidR="008A5F7C" w:rsidRDefault="008A5F7C" w:rsidP="00DD70AE">
            <w:pPr>
              <w:pStyle w:val="TextLeft"/>
            </w:pPr>
            <w:r>
              <w:t>Bilingual</w:t>
            </w:r>
          </w:p>
          <w:p w14:paraId="6692EB3D" w14:textId="2DEBBADC" w:rsidR="00DD70AE" w:rsidRDefault="00DD70AE" w:rsidP="00DD70AE">
            <w:pPr>
              <w:pStyle w:val="TextLeft"/>
            </w:pPr>
            <w:r>
              <w:t>Communication skills</w:t>
            </w:r>
          </w:p>
          <w:p w14:paraId="73AB67F4" w14:textId="77777777" w:rsidR="008A5F7C" w:rsidRPr="008A5F7C" w:rsidRDefault="008A5F7C" w:rsidP="008A5F7C"/>
          <w:p w14:paraId="70DAD949" w14:textId="6D31F05F" w:rsidR="00DD70AE" w:rsidRDefault="00DD70AE" w:rsidP="00DD70AE">
            <w:pPr>
              <w:pStyle w:val="TextLeft"/>
            </w:pPr>
            <w:r>
              <w:t xml:space="preserve"> </w:t>
            </w: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6CEB4F1" w14:textId="05D51595" w:rsidR="00DD70AE" w:rsidRDefault="00DD70AE" w:rsidP="00DD70AE">
            <w:pPr>
              <w:pStyle w:val="Heading2"/>
            </w:pPr>
            <w:r>
              <w:t>Projects</w:t>
            </w:r>
          </w:p>
          <w:sdt>
            <w:sdtPr>
              <w:rPr>
                <w:w w:val="105"/>
              </w:rPr>
              <w:id w:val="884376286"/>
              <w:placeholder>
                <w:docPart w:val="8319AD60BCDE4D98AFB525957F72CC8F"/>
              </w:placeholder>
              <w:temporary/>
              <w:showingPlcHdr/>
              <w15:appearance w15:val="hidden"/>
              <w:text/>
            </w:sdtPr>
            <w:sdtContent>
              <w:p w14:paraId="130038ED" w14:textId="77777777" w:rsidR="00DD70AE" w:rsidRPr="000E1D44" w:rsidRDefault="00DD70AE" w:rsidP="00DD70AE">
                <w:pPr>
                  <w:pStyle w:val="TextRight"/>
                </w:pPr>
                <w:r w:rsidRPr="000E1D44">
                  <w:t>[You delivered that big presentation to rave reviews. Don’t be shy about it now!</w:t>
                </w:r>
              </w:p>
              <w:p w14:paraId="0A94987E" w14:textId="77777777" w:rsidR="00DD70AE" w:rsidRDefault="00DD70AE" w:rsidP="00DD70AE">
                <w:pPr>
                  <w:pStyle w:val="TextRight"/>
                </w:pPr>
                <w:r w:rsidRPr="000E1D44">
                  <w:t>This is the place to show how well you work and play with others.]</w:t>
                </w:r>
              </w:p>
            </w:sdtContent>
          </w:sdt>
          <w:p w14:paraId="3B7F6982" w14:textId="77777777" w:rsidR="00DD70AE" w:rsidRDefault="00DD70AE" w:rsidP="00DD70AE">
            <w:pPr>
              <w:pStyle w:val="TextRight"/>
            </w:pPr>
          </w:p>
          <w:p w14:paraId="5EC46953" w14:textId="77777777" w:rsidR="008A5F7C" w:rsidRDefault="008A5F7C" w:rsidP="008A5F7C"/>
          <w:p w14:paraId="75D12DFC" w14:textId="77777777" w:rsidR="008A5F7C" w:rsidRDefault="008A5F7C" w:rsidP="008A5F7C"/>
          <w:p w14:paraId="0660F654" w14:textId="77777777" w:rsidR="008A5F7C" w:rsidRDefault="008A5F7C" w:rsidP="008A5F7C"/>
          <w:p w14:paraId="5590119A" w14:textId="77777777" w:rsidR="008A5F7C" w:rsidRDefault="008A5F7C" w:rsidP="008A5F7C"/>
          <w:sdt>
            <w:sdtPr>
              <w:id w:val="637536887"/>
              <w:placeholder>
                <w:docPart w:val="CA030F9983BB4A92A768739A761E9AA8"/>
              </w:placeholder>
              <w:temporary/>
              <w:showingPlcHdr/>
              <w15:appearance w15:val="hidden"/>
              <w:text/>
            </w:sdtPr>
            <w:sdtContent>
              <w:p w14:paraId="5952CA7D" w14:textId="77777777" w:rsidR="008A5F7C" w:rsidRDefault="008A5F7C" w:rsidP="008A5F7C">
                <w:pPr>
                  <w:pStyle w:val="Heading2"/>
                  <w:rPr>
                    <w:rFonts w:asciiTheme="minorHAnsi" w:hAnsiTheme="minorHAnsi"/>
                    <w:color w:val="000000" w:themeColor="text1"/>
                    <w:sz w:val="24"/>
                  </w:rPr>
                </w:pPr>
                <w:r w:rsidRPr="000E1D44">
                  <w:t>References</w:t>
                </w:r>
              </w:p>
            </w:sdtContent>
          </w:sdt>
          <w:sdt>
            <w:sdtPr>
              <w:rPr>
                <w:w w:val="105"/>
              </w:rPr>
              <w:id w:val="-1164399764"/>
              <w:placeholder>
                <w:docPart w:val="9D43A1851D8C4A6E9E4191AB6DBEF343"/>
              </w:placeholder>
              <w:temporary/>
              <w:showingPlcHdr/>
              <w15:appearance w15:val="hidden"/>
              <w:text/>
            </w:sdtPr>
            <w:sdtContent>
              <w:p w14:paraId="582F0602" w14:textId="77777777" w:rsidR="008A5F7C" w:rsidRDefault="008A5F7C" w:rsidP="008A5F7C">
                <w:pPr>
                  <w:pStyle w:val="TextRight"/>
                  <w:rPr>
                    <w:rFonts w:cstheme="minorBidi"/>
                    <w:color w:val="000000" w:themeColor="text1"/>
                    <w:w w:val="105"/>
                    <w:sz w:val="24"/>
                  </w:rPr>
                </w:pPr>
                <w:r w:rsidRPr="000E1D44">
                  <w:t>[Available upon request.]</w:t>
                </w:r>
              </w:p>
            </w:sdtContent>
          </w:sdt>
          <w:p w14:paraId="5D5D9A03" w14:textId="77777777" w:rsidR="008A5F7C" w:rsidRDefault="008A5F7C" w:rsidP="008A5F7C"/>
          <w:p w14:paraId="3979CB3E" w14:textId="77777777" w:rsidR="008A5F7C" w:rsidRDefault="008A5F7C" w:rsidP="008A5F7C"/>
          <w:p w14:paraId="3BDABA02" w14:textId="77777777" w:rsidR="008A5F7C" w:rsidRDefault="008A5F7C" w:rsidP="008A5F7C"/>
          <w:p w14:paraId="243391FC" w14:textId="77777777" w:rsidR="008A5F7C" w:rsidRDefault="008A5F7C" w:rsidP="008A5F7C"/>
          <w:p w14:paraId="2BCF9B3A" w14:textId="77777777" w:rsidR="008A5F7C" w:rsidRDefault="008A5F7C" w:rsidP="008A5F7C"/>
          <w:p w14:paraId="729E6BF4" w14:textId="77777777" w:rsidR="008A5F7C" w:rsidRDefault="008A5F7C" w:rsidP="008A5F7C"/>
          <w:p w14:paraId="01AADCB0" w14:textId="5682CA79" w:rsidR="008A5F7C" w:rsidRPr="008A5F7C" w:rsidRDefault="008A5F7C" w:rsidP="008A5F7C"/>
        </w:tc>
      </w:tr>
      <w:tr w:rsidR="008A5F7C" w14:paraId="3DBBE190" w14:textId="77777777" w:rsidTr="00B17024">
        <w:trPr>
          <w:gridAfter w:val="1"/>
          <w:wAfter w:w="7189" w:type="dxa"/>
          <w:trHeight w:val="6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5DE1299A" w14:textId="5803DCAF" w:rsidR="008A5F7C" w:rsidRPr="00FE1E5C" w:rsidRDefault="008A5F7C" w:rsidP="00DD70AE">
            <w:pPr>
              <w:pStyle w:val="Heading1"/>
              <w:jc w:val="center"/>
            </w:pPr>
          </w:p>
        </w:tc>
      </w:tr>
    </w:tbl>
    <w:p w14:paraId="65C4C0E4" w14:textId="77777777" w:rsidR="00C55D85" w:rsidRDefault="00C55D85"/>
    <w:sectPr w:rsidR="00C55D85" w:rsidSect="00F4501B">
      <w:footerReference w:type="default" r:id="rId9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7938" w14:textId="77777777" w:rsidR="00A80229" w:rsidRDefault="00A80229" w:rsidP="00F316AD">
      <w:r>
        <w:separator/>
      </w:r>
    </w:p>
  </w:endnote>
  <w:endnote w:type="continuationSeparator" w:id="0">
    <w:p w14:paraId="5EDFAC78" w14:textId="77777777" w:rsidR="00A80229" w:rsidRDefault="00A8022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1F5EF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891B4" wp14:editId="643A5C0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C04E62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F40EC" w14:textId="77777777" w:rsidR="00A80229" w:rsidRDefault="00A80229" w:rsidP="00F316AD">
      <w:r>
        <w:separator/>
      </w:r>
    </w:p>
  </w:footnote>
  <w:footnote w:type="continuationSeparator" w:id="0">
    <w:p w14:paraId="37E57066" w14:textId="77777777" w:rsidR="00A80229" w:rsidRDefault="00A8022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B45"/>
    <w:multiLevelType w:val="hybridMultilevel"/>
    <w:tmpl w:val="DBC83C44"/>
    <w:lvl w:ilvl="0" w:tplc="EC645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A6158" w:themeColor="accent5" w:themeShade="B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F1DB8"/>
    <w:multiLevelType w:val="hybridMultilevel"/>
    <w:tmpl w:val="C1C66282"/>
    <w:lvl w:ilvl="0" w:tplc="EC645E5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4A6158" w:themeColor="accent5" w:themeShade="BF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1707DE0"/>
    <w:multiLevelType w:val="hybridMultilevel"/>
    <w:tmpl w:val="E8B87506"/>
    <w:lvl w:ilvl="0" w:tplc="EC645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A6158" w:themeColor="accent5" w:themeShade="B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B3B89"/>
    <w:multiLevelType w:val="hybridMultilevel"/>
    <w:tmpl w:val="6E66A3F2"/>
    <w:lvl w:ilvl="0" w:tplc="EC645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A6158" w:themeColor="accent5" w:themeShade="B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318A6"/>
    <w:multiLevelType w:val="hybridMultilevel"/>
    <w:tmpl w:val="C0BA3BE2"/>
    <w:lvl w:ilvl="0" w:tplc="EC645E5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4A6158" w:themeColor="accent5" w:themeShade="BF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7779343">
    <w:abstractNumId w:val="2"/>
  </w:num>
  <w:num w:numId="2" w16cid:durableId="1400134269">
    <w:abstractNumId w:val="0"/>
  </w:num>
  <w:num w:numId="3" w16cid:durableId="1559130749">
    <w:abstractNumId w:val="3"/>
  </w:num>
  <w:num w:numId="4" w16cid:durableId="1122114720">
    <w:abstractNumId w:val="1"/>
  </w:num>
  <w:num w:numId="5" w16cid:durableId="303851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3MTKxsDC2NDcwNrBU0lEKTi0uzszPAykwrAUAkdJLiCwAAAA="/>
  </w:docVars>
  <w:rsids>
    <w:rsidRoot w:val="00D42333"/>
    <w:rsid w:val="000E1D44"/>
    <w:rsid w:val="000F6345"/>
    <w:rsid w:val="0020696E"/>
    <w:rsid w:val="002356A2"/>
    <w:rsid w:val="0024775A"/>
    <w:rsid w:val="002D12DA"/>
    <w:rsid w:val="003019B2"/>
    <w:rsid w:val="00307C9A"/>
    <w:rsid w:val="0034688D"/>
    <w:rsid w:val="003D3111"/>
    <w:rsid w:val="0040233B"/>
    <w:rsid w:val="00507E93"/>
    <w:rsid w:val="00511A6E"/>
    <w:rsid w:val="0057534A"/>
    <w:rsid w:val="00605A5B"/>
    <w:rsid w:val="0066097E"/>
    <w:rsid w:val="006C60E6"/>
    <w:rsid w:val="006E70D3"/>
    <w:rsid w:val="0071245F"/>
    <w:rsid w:val="007B0F94"/>
    <w:rsid w:val="0084331F"/>
    <w:rsid w:val="008A5F7C"/>
    <w:rsid w:val="008F34CC"/>
    <w:rsid w:val="00943D29"/>
    <w:rsid w:val="009E0ACF"/>
    <w:rsid w:val="00A62C32"/>
    <w:rsid w:val="00A77921"/>
    <w:rsid w:val="00A80229"/>
    <w:rsid w:val="00B17024"/>
    <w:rsid w:val="00B2124F"/>
    <w:rsid w:val="00B575FB"/>
    <w:rsid w:val="00B6190E"/>
    <w:rsid w:val="00B921D7"/>
    <w:rsid w:val="00BD4217"/>
    <w:rsid w:val="00C1095A"/>
    <w:rsid w:val="00C55D85"/>
    <w:rsid w:val="00C74C92"/>
    <w:rsid w:val="00CA2273"/>
    <w:rsid w:val="00CD50FD"/>
    <w:rsid w:val="00CD51D6"/>
    <w:rsid w:val="00D42333"/>
    <w:rsid w:val="00D47124"/>
    <w:rsid w:val="00DD5D7B"/>
    <w:rsid w:val="00DD70AE"/>
    <w:rsid w:val="00E738B0"/>
    <w:rsid w:val="00F316AD"/>
    <w:rsid w:val="00F4501B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9A01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B17024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0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E7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rahakabeya.f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URAHK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ah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CEFDEF91A42F19880AAAB009FA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6BE19-EE12-4F47-8579-166F2F4D9C65}"/>
      </w:docPartPr>
      <w:docPartBody>
        <w:p w:rsidR="00000000" w:rsidRDefault="00E77DA4">
          <w:pPr>
            <w:pStyle w:val="2C0CEFDEF91A42F19880AAAB009FA0E6"/>
          </w:pPr>
          <w:r w:rsidRPr="00605A5B">
            <w:t>Objective</w:t>
          </w:r>
        </w:p>
      </w:docPartBody>
    </w:docPart>
    <w:docPart>
      <w:docPartPr>
        <w:name w:val="D0F0392171154B25988CED2F7F0F2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5687A-0CB3-4CEE-8364-9D364BE82FC9}"/>
      </w:docPartPr>
      <w:docPartBody>
        <w:p w:rsidR="00000000" w:rsidRDefault="00EA1C05" w:rsidP="00EA1C05">
          <w:pPr>
            <w:pStyle w:val="D0F0392171154B25988CED2F7F0F2118"/>
          </w:pPr>
          <w:r>
            <w:t>Education</w:t>
          </w:r>
        </w:p>
      </w:docPartBody>
    </w:docPart>
    <w:docPart>
      <w:docPartPr>
        <w:name w:val="17F1E19AAC5246169DF70DA1E3108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34EFB-0852-493C-BD59-5FB498507491}"/>
      </w:docPartPr>
      <w:docPartBody>
        <w:p w:rsidR="00000000" w:rsidRDefault="00EA1C05" w:rsidP="00EA1C05">
          <w:pPr>
            <w:pStyle w:val="17F1E19AAC5246169DF70DA1E3108C2D"/>
          </w:pPr>
          <w:r>
            <w:t>Experience</w:t>
          </w:r>
        </w:p>
      </w:docPartBody>
    </w:docPart>
    <w:docPart>
      <w:docPartPr>
        <w:name w:val="8319AD60BCDE4D98AFB525957F72C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23F36-FBFA-4E20-BA45-2D5F3E32278D}"/>
      </w:docPartPr>
      <w:docPartBody>
        <w:p w:rsidR="00EA1C05" w:rsidRPr="000E1D44" w:rsidRDefault="00EA1C05" w:rsidP="0057534A">
          <w:pPr>
            <w:pStyle w:val="TextRight"/>
          </w:pPr>
          <w:r w:rsidRPr="000E1D44">
            <w:t>[You delivered that big presentation to rave reviews. Don’t be shy about it now!</w:t>
          </w:r>
        </w:p>
        <w:p w:rsidR="00000000" w:rsidRDefault="00EA1C05" w:rsidP="00EA1C05">
          <w:pPr>
            <w:pStyle w:val="8319AD60BCDE4D98AFB525957F72CC8F"/>
          </w:pPr>
          <w:r w:rsidRPr="000E1D44">
            <w:t>This is the place to show how well you work and play with others.]</w:t>
          </w:r>
        </w:p>
      </w:docPartBody>
    </w:docPart>
    <w:docPart>
      <w:docPartPr>
        <w:name w:val="C2B5F54ACADF45958DE72E98A8F1E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0E98A-4EC0-4094-8C85-E71FF6DAA292}"/>
      </w:docPartPr>
      <w:docPartBody>
        <w:p w:rsidR="00000000" w:rsidRDefault="00EA1C05" w:rsidP="00EA1C05">
          <w:pPr>
            <w:pStyle w:val="C2B5F54ACADF45958DE72E98A8F1E10F"/>
          </w:pPr>
          <w:r w:rsidRPr="00605A5B">
            <w:t>Contact</w:t>
          </w:r>
        </w:p>
      </w:docPartBody>
    </w:docPart>
    <w:docPart>
      <w:docPartPr>
        <w:name w:val="CA030F9983BB4A92A768739A761E9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E3AE-C7A1-411C-8E2C-BBB44E557B88}"/>
      </w:docPartPr>
      <w:docPartBody>
        <w:p w:rsidR="00000000" w:rsidRDefault="00EA1C05" w:rsidP="00EA1C05">
          <w:pPr>
            <w:pStyle w:val="CA030F9983BB4A92A768739A761E9AA8"/>
          </w:pPr>
          <w:r w:rsidRPr="000E1D44">
            <w:t>References</w:t>
          </w:r>
        </w:p>
      </w:docPartBody>
    </w:docPart>
    <w:docPart>
      <w:docPartPr>
        <w:name w:val="9D43A1851D8C4A6E9E4191AB6DBEF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6AE56-B6A4-462E-BB05-E31E87DC961A}"/>
      </w:docPartPr>
      <w:docPartBody>
        <w:p w:rsidR="00000000" w:rsidRDefault="00EA1C05" w:rsidP="00EA1C05">
          <w:pPr>
            <w:pStyle w:val="9D43A1851D8C4A6E9E4191AB6DBEF343"/>
          </w:pPr>
          <w:r w:rsidRPr="000E1D44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05"/>
    <w:rsid w:val="00E77DA4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536AB348946FFA93E364B62DB4AAE">
    <w:name w:val="25D536AB348946FFA93E364B62DB4AAE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5463018B71D44DC4A71C251EB39DD387">
    <w:name w:val="5463018B71D44DC4A71C251EB39DD387"/>
  </w:style>
  <w:style w:type="paragraph" w:customStyle="1" w:styleId="1B24648E32A34D3DB223CEC50F6261E9">
    <w:name w:val="1B24648E32A34D3DB223CEC50F6261E9"/>
  </w:style>
  <w:style w:type="paragraph" w:customStyle="1" w:styleId="8114BE096CD5498F995D53D13620BF6C">
    <w:name w:val="8114BE096CD5498F995D53D13620BF6C"/>
  </w:style>
  <w:style w:type="paragraph" w:customStyle="1" w:styleId="TextLeft">
    <w:name w:val="TextLeft"/>
    <w:basedOn w:val="Normal"/>
    <w:next w:val="Normal"/>
    <w:uiPriority w:val="4"/>
    <w:qFormat/>
    <w:rsid w:val="00EA1C05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9213401320A043568CCAF1EA5275A4E7">
    <w:name w:val="9213401320A043568CCAF1EA5275A4E7"/>
  </w:style>
  <w:style w:type="paragraph" w:customStyle="1" w:styleId="55945735C218487699D745189D37952A">
    <w:name w:val="55945735C218487699D745189D37952A"/>
  </w:style>
  <w:style w:type="paragraph" w:customStyle="1" w:styleId="37012B92CE444498BF8AD463D82D7E0C">
    <w:name w:val="37012B92CE444498BF8AD463D82D7E0C"/>
  </w:style>
  <w:style w:type="paragraph" w:customStyle="1" w:styleId="2C0CEFDEF91A42F19880AAAB009FA0E6">
    <w:name w:val="2C0CEFDEF91A42F19880AAAB009FA0E6"/>
  </w:style>
  <w:style w:type="paragraph" w:customStyle="1" w:styleId="114CF1EE0A1D46DBBD2509C86B076465">
    <w:name w:val="114CF1EE0A1D46DBBD2509C86B076465"/>
  </w:style>
  <w:style w:type="paragraph" w:customStyle="1" w:styleId="4431709F7A26452C878A43C41D45C6C4">
    <w:name w:val="4431709F7A26452C878A43C41D45C6C4"/>
  </w:style>
  <w:style w:type="paragraph" w:customStyle="1" w:styleId="ED5028A86A6F4C87A5BA1AEAC973B40A">
    <w:name w:val="ED5028A86A6F4C87A5BA1AEAC973B40A"/>
  </w:style>
  <w:style w:type="paragraph" w:customStyle="1" w:styleId="99F86ABDBC804E259EDC968318B10907">
    <w:name w:val="99F86ABDBC804E259EDC968318B10907"/>
  </w:style>
  <w:style w:type="paragraph" w:customStyle="1" w:styleId="7FCA916DAB324642A25804399A264AC5">
    <w:name w:val="7FCA916DAB324642A25804399A264AC5"/>
  </w:style>
  <w:style w:type="paragraph" w:customStyle="1" w:styleId="51989DD783AC4DB4BF924D8FEED13008">
    <w:name w:val="51989DD783AC4DB4BF924D8FEED13008"/>
  </w:style>
  <w:style w:type="paragraph" w:customStyle="1" w:styleId="89C302A8CB924279810E996810DC61DF">
    <w:name w:val="89C302A8CB924279810E996810DC61DF"/>
  </w:style>
  <w:style w:type="paragraph" w:customStyle="1" w:styleId="B8C44EB342A347FB91FDC7A5C797A0B6">
    <w:name w:val="B8C44EB342A347FB91FDC7A5C797A0B6"/>
  </w:style>
  <w:style w:type="paragraph" w:customStyle="1" w:styleId="E70376135B8946C890C7825E601F285A">
    <w:name w:val="E70376135B8946C890C7825E601F285A"/>
  </w:style>
  <w:style w:type="paragraph" w:customStyle="1" w:styleId="20E5125A39D54E908F9432F69FA137AA">
    <w:name w:val="20E5125A39D54E908F9432F69FA137AA"/>
  </w:style>
  <w:style w:type="paragraph" w:customStyle="1" w:styleId="F6EB58EE6FD34933942E3B081CD8CA6E">
    <w:name w:val="F6EB58EE6FD34933942E3B081CD8CA6E"/>
  </w:style>
  <w:style w:type="paragraph" w:customStyle="1" w:styleId="C63DE38E65FD4D34A7D4793939D1116F">
    <w:name w:val="C63DE38E65FD4D34A7D4793939D1116F"/>
  </w:style>
  <w:style w:type="paragraph" w:customStyle="1" w:styleId="1F31BAF6A98A45F9ADD292389824EB39">
    <w:name w:val="1F31BAF6A98A45F9ADD292389824EB39"/>
  </w:style>
  <w:style w:type="paragraph" w:customStyle="1" w:styleId="DD4BF753811E49F08BF8D50874750478">
    <w:name w:val="DD4BF753811E49F08BF8D50874750478"/>
  </w:style>
  <w:style w:type="paragraph" w:customStyle="1" w:styleId="93603F43FB4942BC8775BEAF314E4AEA">
    <w:name w:val="93603F43FB4942BC8775BEAF314E4AEA"/>
  </w:style>
  <w:style w:type="paragraph" w:customStyle="1" w:styleId="58DB81B2B6CD47169A7DDB397B498CD1">
    <w:name w:val="58DB81B2B6CD47169A7DDB397B498CD1"/>
  </w:style>
  <w:style w:type="paragraph" w:customStyle="1" w:styleId="57EDCE3A4E324F04B944FCCD2E622D32">
    <w:name w:val="57EDCE3A4E324F04B944FCCD2E622D32"/>
  </w:style>
  <w:style w:type="paragraph" w:customStyle="1" w:styleId="DB588CF4A1E143FB9756D1B5C112508E">
    <w:name w:val="DB588CF4A1E143FB9756D1B5C112508E"/>
  </w:style>
  <w:style w:type="paragraph" w:customStyle="1" w:styleId="2FF7D5651D8745A6809AACACE4A9BFE6">
    <w:name w:val="2FF7D5651D8745A6809AACACE4A9BFE6"/>
  </w:style>
  <w:style w:type="paragraph" w:customStyle="1" w:styleId="6C4E0BD2AB6F494E847A15056D2A50EE">
    <w:name w:val="6C4E0BD2AB6F494E847A15056D2A50EE"/>
  </w:style>
  <w:style w:type="paragraph" w:customStyle="1" w:styleId="TextRight">
    <w:name w:val="TextRight"/>
    <w:basedOn w:val="Normal"/>
    <w:next w:val="Normal"/>
    <w:uiPriority w:val="5"/>
    <w:qFormat/>
    <w:rsid w:val="00EA1C0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EEBEF6957930499885779274FDDA2D70">
    <w:name w:val="EEBEF6957930499885779274FDDA2D70"/>
  </w:style>
  <w:style w:type="paragraph" w:customStyle="1" w:styleId="3DB8B20ED4E048DDB4D326A3D6D1083E">
    <w:name w:val="3DB8B20ED4E048DDB4D326A3D6D1083E"/>
  </w:style>
  <w:style w:type="paragraph" w:customStyle="1" w:styleId="145A41A1826C4B0D874CC20E7B00ECD0">
    <w:name w:val="145A41A1826C4B0D874CC20E7B00ECD0"/>
  </w:style>
  <w:style w:type="paragraph" w:customStyle="1" w:styleId="0C855C2C85EA49DFA6C5EB0CAF24F0B8">
    <w:name w:val="0C855C2C85EA49DFA6C5EB0CAF24F0B8"/>
  </w:style>
  <w:style w:type="paragraph" w:customStyle="1" w:styleId="096236D35800423C9625902A42E84F9D">
    <w:name w:val="096236D35800423C9625902A42E84F9D"/>
  </w:style>
  <w:style w:type="paragraph" w:customStyle="1" w:styleId="05F3C291524C4A7FB50129A11D42C76B">
    <w:name w:val="05F3C291524C4A7FB50129A11D42C76B"/>
    <w:rsid w:val="00EA1C05"/>
  </w:style>
  <w:style w:type="paragraph" w:customStyle="1" w:styleId="6FC94A3D29E24C65885CD0858595D1E2">
    <w:name w:val="6FC94A3D29E24C65885CD0858595D1E2"/>
    <w:rsid w:val="00EA1C05"/>
  </w:style>
  <w:style w:type="paragraph" w:customStyle="1" w:styleId="0A0054E5EB634B5C9AA55BDCB0D27227">
    <w:name w:val="0A0054E5EB634B5C9AA55BDCB0D27227"/>
    <w:rsid w:val="00EA1C05"/>
  </w:style>
  <w:style w:type="paragraph" w:customStyle="1" w:styleId="AC006C978A1F47BF9CB5927037C67871">
    <w:name w:val="AC006C978A1F47BF9CB5927037C67871"/>
    <w:rsid w:val="00EA1C05"/>
  </w:style>
  <w:style w:type="paragraph" w:customStyle="1" w:styleId="163DC7B153594823AF3E0431D42D5D87">
    <w:name w:val="163DC7B153594823AF3E0431D42D5D87"/>
    <w:rsid w:val="00EA1C05"/>
  </w:style>
  <w:style w:type="paragraph" w:customStyle="1" w:styleId="B1E7859DF7FA4899B73B138EE74E939F">
    <w:name w:val="B1E7859DF7FA4899B73B138EE74E939F"/>
    <w:rsid w:val="00EA1C05"/>
  </w:style>
  <w:style w:type="paragraph" w:customStyle="1" w:styleId="D0F0392171154B25988CED2F7F0F2118">
    <w:name w:val="D0F0392171154B25988CED2F7F0F2118"/>
    <w:rsid w:val="00EA1C05"/>
  </w:style>
  <w:style w:type="paragraph" w:customStyle="1" w:styleId="17F1E19AAC5246169DF70DA1E3108C2D">
    <w:name w:val="17F1E19AAC5246169DF70DA1E3108C2D"/>
    <w:rsid w:val="00EA1C05"/>
  </w:style>
  <w:style w:type="paragraph" w:customStyle="1" w:styleId="8319AD60BCDE4D98AFB525957F72CC8F">
    <w:name w:val="8319AD60BCDE4D98AFB525957F72CC8F"/>
    <w:rsid w:val="00EA1C05"/>
  </w:style>
  <w:style w:type="paragraph" w:customStyle="1" w:styleId="6D3889D24E2C4566A11AC9D51AA63C28">
    <w:name w:val="6D3889D24E2C4566A11AC9D51AA63C28"/>
    <w:rsid w:val="00EA1C05"/>
  </w:style>
  <w:style w:type="paragraph" w:customStyle="1" w:styleId="BC2FFFD9BCDE4CA1AD60906EB3FAFF58">
    <w:name w:val="BC2FFFD9BCDE4CA1AD60906EB3FAFF58"/>
    <w:rsid w:val="00EA1C05"/>
  </w:style>
  <w:style w:type="paragraph" w:customStyle="1" w:styleId="FEB48A606BFB4AAF8F05F00461D0B227">
    <w:name w:val="FEB48A606BFB4AAF8F05F00461D0B227"/>
    <w:rsid w:val="00EA1C05"/>
  </w:style>
  <w:style w:type="paragraph" w:customStyle="1" w:styleId="B72953D0935B4BA19AB956E3FD1CBABE">
    <w:name w:val="B72953D0935B4BA19AB956E3FD1CBABE"/>
    <w:rsid w:val="00EA1C05"/>
  </w:style>
  <w:style w:type="paragraph" w:customStyle="1" w:styleId="609A511B7DEB46409D72362E7DFC9508">
    <w:name w:val="609A511B7DEB46409D72362E7DFC9508"/>
    <w:rsid w:val="00EA1C05"/>
  </w:style>
  <w:style w:type="paragraph" w:customStyle="1" w:styleId="BB5EFB2393FE46C9AF36C39AC81C5938">
    <w:name w:val="BB5EFB2393FE46C9AF36C39AC81C5938"/>
    <w:rsid w:val="00EA1C05"/>
  </w:style>
  <w:style w:type="paragraph" w:customStyle="1" w:styleId="C2B5F54ACADF45958DE72E98A8F1E10F">
    <w:name w:val="C2B5F54ACADF45958DE72E98A8F1E10F"/>
    <w:rsid w:val="00EA1C05"/>
  </w:style>
  <w:style w:type="paragraph" w:customStyle="1" w:styleId="CA030F9983BB4A92A768739A761E9AA8">
    <w:name w:val="CA030F9983BB4A92A768739A761E9AA8"/>
    <w:rsid w:val="00EA1C05"/>
  </w:style>
  <w:style w:type="paragraph" w:customStyle="1" w:styleId="9D43A1851D8C4A6E9E4191AB6DBEF343">
    <w:name w:val="9D43A1851D8C4A6E9E4191AB6DBEF343"/>
    <w:rsid w:val="00EA1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2022-07-08T08:28:00Z</dcterms:created>
  <dcterms:modified xsi:type="dcterms:W3CDTF">2022-07-08T12:50:00Z</dcterms:modified>
</cp:coreProperties>
</file>